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04FC4" w:rsidP="00913946">
            <w:pPr>
              <w:pStyle w:val="Title"/>
            </w:pPr>
            <w:r>
              <w:t>Rishabh</w:t>
            </w:r>
            <w:r w:rsidR="00692703" w:rsidRPr="00CF1A49">
              <w:t xml:space="preserve"> </w:t>
            </w:r>
            <w:r w:rsidRPr="003634E4">
              <w:t>Shukla</w:t>
            </w:r>
          </w:p>
          <w:p w:rsidR="00692703" w:rsidRPr="00CF1A49" w:rsidRDefault="00204FC4" w:rsidP="00913946">
            <w:pPr>
              <w:pStyle w:val="ContactInfo"/>
              <w:contextualSpacing w:val="0"/>
            </w:pPr>
            <w:r>
              <w:t>Bengaluru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4D0ACBB10AC4670B9B0F3FB865D95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+919580597705</w:t>
            </w:r>
            <w:bookmarkStart w:id="0" w:name="_GoBack"/>
            <w:bookmarkEnd w:id="0"/>
          </w:p>
          <w:p w:rsidR="00204FC4" w:rsidRDefault="00A95A77" w:rsidP="00204FC4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8E7412D6E3004C9C800505D2B70B64A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204FC4">
              <w:t xml:space="preserve">: </w:t>
            </w:r>
            <w:hyperlink r:id="rId7" w:history="1">
              <w:r w:rsidR="00204FC4" w:rsidRPr="10243027" w:rsidDel="FFFFFFFF">
                <w:rPr>
                  <w:rFonts w:ascii="Garamond" w:hAnsi="Garamond"/>
                  <w:position w:val="-1"/>
                </w:rPr>
                <w:t>rishabhei2040@gmail.com</w:t>
              </w:r>
            </w:hyperlink>
            <w:r w:rsidR="00692703" w:rsidRPr="00CF1A49">
              <w:t xml:space="preserve"> </w:t>
            </w:r>
          </w:p>
          <w:p w:rsidR="00224242" w:rsidRDefault="00A95A77" w:rsidP="00224242">
            <w:pPr>
              <w:pStyle w:val="ContactInfoEmphasis"/>
              <w:contextualSpacing w:val="0"/>
              <w:rPr>
                <w:position w:val="-1"/>
              </w:rPr>
            </w:pPr>
            <w:hyperlink r:id="rId8" w:history="1">
              <w:r w:rsidR="00224242" w:rsidRPr="00957CB2">
                <w:rPr>
                  <w:rStyle w:val="Hyperlink"/>
                  <w:u w:val="none"/>
                </w:rPr>
                <w:t>LinkedIn</w:t>
              </w:r>
            </w:hyperlink>
            <w:r w:rsidR="00957CB2">
              <w:t xml:space="preserve"> </w:t>
            </w:r>
            <w:r w:rsidR="00224242">
              <w:t>|</w:t>
            </w:r>
            <w:r w:rsidR="00957CB2">
              <w:t xml:space="preserve"> </w:t>
            </w:r>
            <w:hyperlink r:id="rId9" w:history="1">
              <w:r w:rsidR="00224242" w:rsidRPr="00957CB2">
                <w:rPr>
                  <w:rStyle w:val="Hyperlink"/>
                  <w:u w:val="none"/>
                </w:rPr>
                <w:t>Website</w:t>
              </w:r>
            </w:hyperlink>
            <w:r w:rsidR="00957CB2">
              <w:t xml:space="preserve"> </w:t>
            </w:r>
            <w:r w:rsidR="00224242">
              <w:t>|</w:t>
            </w:r>
            <w:r w:rsidR="00957CB2">
              <w:t xml:space="preserve"> </w:t>
            </w:r>
            <w:hyperlink r:id="rId10" w:history="1">
              <w:r w:rsidR="00957CB2" w:rsidRPr="00957CB2">
                <w:rPr>
                  <w:rStyle w:val="Hyperlink"/>
                  <w:u w:val="none"/>
                </w:rPr>
                <w:t>GitHub</w:t>
              </w:r>
            </w:hyperlink>
            <w:r w:rsidR="00204FC4">
              <w:t xml:space="preserve"> </w:t>
            </w:r>
          </w:p>
          <w:p w:rsidR="00224242" w:rsidRPr="00CF1A49" w:rsidRDefault="00224242" w:rsidP="00204FC4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2904DC" w:rsidRDefault="00204FC4" w:rsidP="002E6703">
            <w:pPr>
              <w:tabs>
                <w:tab w:val="left" w:pos="3450"/>
              </w:tabs>
            </w:pPr>
            <w:r>
              <w:t>5</w:t>
            </w:r>
            <w:r w:rsidR="00224242">
              <w:t>+</w:t>
            </w:r>
            <w:r>
              <w:t xml:space="preserve"> Years of experience in development of high quality scalable code for enterprises in</w:t>
            </w:r>
            <w:r w:rsidR="009C1507">
              <w:t xml:space="preserve"> diverse domains including E-Commerce and Energy</w:t>
            </w:r>
            <w:r>
              <w:t>/Manufacturing industries under strong agile principles.</w:t>
            </w:r>
            <w:r w:rsidR="00AD7A82" w:rsidRPr="00AD7A82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r w:rsidR="00AD7A82" w:rsidRPr="00AD7A82">
              <w:t>Highly accomplished in complex algorithms, backend development</w:t>
            </w:r>
            <w:r w:rsidR="00AD7A82">
              <w:t>, Design Patterns</w:t>
            </w:r>
            <w:r w:rsidR="00AD7A82" w:rsidRPr="00AD7A82">
              <w:t xml:space="preserve"> and object oriented programming.</w:t>
            </w:r>
            <w:r w:rsidR="00AD7A82">
              <w:t xml:space="preserve"> </w:t>
            </w:r>
          </w:p>
          <w:p w:rsidR="00413AAF" w:rsidRDefault="00204FC4" w:rsidP="00AD7A82">
            <w:pPr>
              <w:tabs>
                <w:tab w:val="left" w:pos="3450"/>
              </w:tabs>
            </w:pPr>
            <w:r>
              <w:t>Currently working as Senior Web Developer in Mouser Electronics Ind</w:t>
            </w:r>
            <w:r w:rsidR="00AD7A82">
              <w:t>ia for its web based E-C</w:t>
            </w:r>
            <w:r>
              <w:t>ommerce platform. Earlier worked with India’s premium energy company HMEL as its full time Applications Engineer and led its Digital Transformation projects as the Lead developer.</w:t>
            </w:r>
          </w:p>
          <w:p w:rsidR="00413AAF" w:rsidRPr="00413AAF" w:rsidRDefault="00413AAF" w:rsidP="00204FC4">
            <w:pPr>
              <w:contextualSpacing w:val="0"/>
              <w:rPr>
                <w:b/>
              </w:rPr>
            </w:pPr>
            <w:r w:rsidRPr="00413AAF">
              <w:rPr>
                <w:b/>
              </w:rPr>
              <w:t>Current Tech Stack : C#/.Net,</w:t>
            </w:r>
            <w:r w:rsidR="00AD7A82">
              <w:rPr>
                <w:b/>
              </w:rPr>
              <w:t xml:space="preserve"> .Net Core, </w:t>
            </w:r>
            <w:r w:rsidRPr="00413AAF">
              <w:rPr>
                <w:b/>
              </w:rPr>
              <w:t xml:space="preserve"> Asp.Net MVC, Web API, SQL, Entity Framework, LINQ, Azure</w:t>
            </w:r>
            <w:r>
              <w:rPr>
                <w:b/>
              </w:rPr>
              <w:t>, JavaScript/JQuery</w:t>
            </w:r>
            <w:r w:rsidR="00AD7A82">
              <w:rPr>
                <w:b/>
              </w:rPr>
              <w:t xml:space="preserve">, </w:t>
            </w:r>
            <w:proofErr w:type="spellStart"/>
            <w:r w:rsidR="00AD7A82">
              <w:rPr>
                <w:b/>
              </w:rPr>
              <w:t>Git</w:t>
            </w:r>
            <w:proofErr w:type="spellEnd"/>
          </w:p>
        </w:tc>
      </w:tr>
    </w:tbl>
    <w:p w:rsidR="004E01EB" w:rsidRPr="00CF1A49" w:rsidRDefault="00A95A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4987B23A86B4E29815989FE2DE987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3634E4" w:rsidRPr="00CF1A49" w:rsidRDefault="00CB2383" w:rsidP="003634E4">
            <w:pPr>
              <w:pStyle w:val="Heading3"/>
              <w:contextualSpacing w:val="0"/>
              <w:outlineLvl w:val="2"/>
            </w:pPr>
            <w:r>
              <w:t>MAY</w:t>
            </w:r>
            <w:r w:rsidR="003634E4">
              <w:t xml:space="preserve"> 20</w:t>
            </w:r>
            <w:r>
              <w:t>20</w:t>
            </w:r>
            <w:r w:rsidR="003634E4" w:rsidRPr="00CF1A49">
              <w:t xml:space="preserve"> – </w:t>
            </w:r>
            <w:r>
              <w:t>Present</w:t>
            </w:r>
          </w:p>
          <w:p w:rsidR="003634E4" w:rsidRPr="00CF1A49" w:rsidRDefault="00CB2383" w:rsidP="003634E4">
            <w:pPr>
              <w:pStyle w:val="Heading2"/>
              <w:contextualSpacing w:val="0"/>
              <w:outlineLvl w:val="1"/>
            </w:pPr>
            <w:r w:rsidRPr="00CB2383">
              <w:rPr>
                <w:rFonts w:ascii="Garamond" w:eastAsia="Garamond" w:hAnsi="Garamond" w:cs="Garamond"/>
              </w:rPr>
              <w:t>Mouser Electronics, Inc.</w:t>
            </w:r>
          </w:p>
          <w:p w:rsidR="003634E4" w:rsidRPr="003634E4" w:rsidRDefault="003634E4" w:rsidP="003634E4">
            <w:r w:rsidRPr="003634E4">
              <w:t>I</w:t>
            </w:r>
            <w:r>
              <w:t xml:space="preserve">mplemented the fraud detection algorithm </w:t>
            </w:r>
            <w:r w:rsidR="00CB2383">
              <w:t>to prevent the fraud orders on the website. The Algorithm at its maturity was able to reduce the fraudulent orders by 40%</w:t>
            </w:r>
          </w:p>
          <w:p w:rsidR="003634E4" w:rsidRDefault="003634E4" w:rsidP="003634E4">
            <w:pPr>
              <w:pStyle w:val="Heading3"/>
              <w:contextualSpacing w:val="0"/>
              <w:outlineLvl w:val="2"/>
            </w:pPr>
          </w:p>
          <w:p w:rsidR="001D0BF1" w:rsidRPr="00CF1A49" w:rsidRDefault="00204FC4" w:rsidP="001D0BF1">
            <w:pPr>
              <w:pStyle w:val="Heading3"/>
              <w:contextualSpacing w:val="0"/>
              <w:outlineLvl w:val="2"/>
            </w:pPr>
            <w:r>
              <w:t>November 2019</w:t>
            </w:r>
            <w:r w:rsidR="001D0BF1" w:rsidRPr="00CF1A49">
              <w:t xml:space="preserve"> – </w:t>
            </w:r>
            <w:r>
              <w:t>February 2020</w:t>
            </w:r>
          </w:p>
          <w:p w:rsidR="001D0BF1" w:rsidRPr="00CF1A49" w:rsidRDefault="00204FC4" w:rsidP="001D0BF1">
            <w:pPr>
              <w:pStyle w:val="Heading2"/>
              <w:contextualSpacing w:val="0"/>
              <w:outlineLvl w:val="1"/>
            </w:pPr>
            <w:r>
              <w:rPr>
                <w:rFonts w:ascii="Garamond" w:eastAsia="Garamond" w:hAnsi="Garamond" w:cs="Garamond"/>
              </w:rPr>
              <w:t>MOBILE PROGRAMMING LLC</w:t>
            </w:r>
          </w:p>
          <w:p w:rsidR="001E3120" w:rsidRPr="002E6703" w:rsidRDefault="002E6703" w:rsidP="001D0BF1">
            <w:pPr>
              <w:contextualSpacing w:val="0"/>
              <w:rPr>
                <w:rFonts w:cstheme="minorHAnsi"/>
              </w:rPr>
            </w:pPr>
            <w:r w:rsidRPr="002E6703">
              <w:rPr>
                <w:rFonts w:eastAsia="Garamond" w:cstheme="minorHAnsi"/>
              </w:rPr>
              <w:t>Integrated the existing visitor management system with a new web API consisting of approval and appointment management system</w:t>
            </w:r>
            <w:r>
              <w:rPr>
                <w:rFonts w:eastAsia="Garamond" w:cstheme="minorHAnsi"/>
              </w:rPr>
              <w:t xml:space="preserve"> using ASP.Net MVC and Entity Framework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04FC4" w:rsidP="00F61DF9">
            <w:pPr>
              <w:pStyle w:val="Heading3"/>
              <w:contextualSpacing w:val="0"/>
              <w:outlineLvl w:val="2"/>
            </w:pPr>
            <w:r>
              <w:t>April 2018</w:t>
            </w:r>
            <w:r w:rsidR="00F61DF9" w:rsidRPr="00CF1A49">
              <w:t xml:space="preserve"> – </w:t>
            </w:r>
            <w:r>
              <w:t>november 2019</w:t>
            </w:r>
          </w:p>
          <w:p w:rsidR="00F61DF9" w:rsidRPr="00CF1A49" w:rsidRDefault="00204FC4" w:rsidP="00F61DF9">
            <w:pPr>
              <w:pStyle w:val="Heading2"/>
              <w:contextualSpacing w:val="0"/>
              <w:outlineLvl w:val="1"/>
            </w:pPr>
            <w:r>
              <w:rPr>
                <w:rFonts w:ascii="Garamond" w:eastAsia="Garamond" w:hAnsi="Garamond" w:cs="Garamond"/>
              </w:rPr>
              <w:t>HPCL-MITTAL ENERGY LIMITED</w:t>
            </w:r>
          </w:p>
          <w:p w:rsidR="00F61DF9" w:rsidRPr="002E6703" w:rsidRDefault="002E6703" w:rsidP="00F61DF9">
            <w:pPr>
              <w:rPr>
                <w:rFonts w:cstheme="minorHAnsi"/>
              </w:rPr>
            </w:pPr>
            <w:r w:rsidRPr="002E6703">
              <w:rPr>
                <w:rFonts w:eastAsia="Garamond" w:cstheme="minorHAnsi"/>
              </w:rPr>
              <w:t>Developed the</w:t>
            </w:r>
            <w:r>
              <w:rPr>
                <w:rFonts w:eastAsia="Garamond" w:cstheme="minorHAnsi"/>
              </w:rPr>
              <w:t xml:space="preserve"> AI enabled</w:t>
            </w:r>
            <w:r w:rsidRPr="002E6703">
              <w:rPr>
                <w:rFonts w:eastAsia="Garamond" w:cstheme="minorHAnsi"/>
              </w:rPr>
              <w:t xml:space="preserve"> conversational</w:t>
            </w:r>
            <w:r>
              <w:rPr>
                <w:rFonts w:eastAsia="Garamond" w:cstheme="minorHAnsi"/>
              </w:rPr>
              <w:t xml:space="preserve"> Chat</w:t>
            </w:r>
            <w:r w:rsidRPr="002E6703">
              <w:rPr>
                <w:rFonts w:eastAsia="Garamond" w:cstheme="minorHAnsi"/>
              </w:rPr>
              <w:t xml:space="preserve"> bot</w:t>
            </w:r>
            <w:r>
              <w:rPr>
                <w:rFonts w:eastAsia="Garamond" w:cstheme="minorHAnsi"/>
              </w:rPr>
              <w:t xml:space="preserve"> using Azure and Bot</w:t>
            </w:r>
            <w:r w:rsidR="00B200F5">
              <w:rPr>
                <w:rFonts w:eastAsia="Garamond" w:cstheme="minorHAnsi"/>
              </w:rPr>
              <w:t xml:space="preserve"> </w:t>
            </w:r>
            <w:r>
              <w:rPr>
                <w:rFonts w:eastAsia="Garamond" w:cstheme="minorHAnsi"/>
              </w:rPr>
              <w:t>Framework</w:t>
            </w:r>
            <w:r w:rsidRPr="002E6703">
              <w:rPr>
                <w:rFonts w:eastAsia="Garamond" w:cstheme="minorHAnsi"/>
              </w:rPr>
              <w:t xml:space="preserve"> to provide digital support in various modules inside the organization</w:t>
            </w:r>
            <w:r>
              <w:rPr>
                <w:rFonts w:eastAsia="Garamond" w:cstheme="minorHAnsi"/>
              </w:rPr>
              <w:t>.</w:t>
            </w:r>
          </w:p>
          <w:p w:rsidR="00204FC4" w:rsidRDefault="00204FC4" w:rsidP="00204FC4">
            <w:pPr>
              <w:pStyle w:val="Heading3"/>
              <w:contextualSpacing w:val="0"/>
              <w:outlineLvl w:val="2"/>
            </w:pPr>
          </w:p>
          <w:p w:rsidR="00204FC4" w:rsidRPr="00CF1A49" w:rsidRDefault="00204FC4" w:rsidP="00204FC4">
            <w:pPr>
              <w:pStyle w:val="Heading3"/>
              <w:contextualSpacing w:val="0"/>
              <w:outlineLvl w:val="2"/>
            </w:pPr>
            <w:r>
              <w:t>july 2016</w:t>
            </w:r>
            <w:r w:rsidRPr="00CF1A49">
              <w:t xml:space="preserve"> – </w:t>
            </w:r>
            <w:r>
              <w:t>february 2018</w:t>
            </w:r>
          </w:p>
          <w:p w:rsidR="00204FC4" w:rsidRPr="00CF1A49" w:rsidRDefault="00204FC4" w:rsidP="00204FC4">
            <w:pPr>
              <w:pStyle w:val="Heading2"/>
              <w:contextualSpacing w:val="0"/>
              <w:outlineLvl w:val="1"/>
            </w:pPr>
            <w:r>
              <w:rPr>
                <w:rFonts w:ascii="Garamond" w:eastAsia="Garamond" w:hAnsi="Garamond" w:cs="Garamond"/>
              </w:rPr>
              <w:t>Om solutions</w:t>
            </w:r>
          </w:p>
          <w:p w:rsidR="00204FC4" w:rsidRPr="00B200F5" w:rsidRDefault="00B200F5" w:rsidP="00B200F5">
            <w:pPr>
              <w:rPr>
                <w:rFonts w:cstheme="minorHAnsi"/>
              </w:rPr>
            </w:pPr>
            <w:r w:rsidRPr="00B200F5">
              <w:rPr>
                <w:rFonts w:eastAsia="Garamond" w:cstheme="minorHAnsi"/>
              </w:rPr>
              <w:t>Developed complete Health Insurance Claim Portal from scratch.</w:t>
            </w:r>
          </w:p>
        </w:tc>
      </w:tr>
    </w:tbl>
    <w:p w:rsidR="00CB2383" w:rsidRDefault="00CB2383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E8382825E1B04554935716D200638FE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204FC4">
        <w:tc>
          <w:tcPr>
            <w:tcW w:w="9290" w:type="dxa"/>
          </w:tcPr>
          <w:p w:rsidR="001D0BF1" w:rsidRPr="00CF1A49" w:rsidRDefault="00204FC4" w:rsidP="001D0BF1">
            <w:pPr>
              <w:pStyle w:val="Heading3"/>
              <w:contextualSpacing w:val="0"/>
              <w:outlineLvl w:val="2"/>
            </w:pPr>
            <w:r>
              <w:t>2018</w:t>
            </w:r>
          </w:p>
          <w:p w:rsidR="007538DC" w:rsidRPr="00CF1A49" w:rsidRDefault="00204FC4" w:rsidP="002E6703">
            <w:pPr>
              <w:pStyle w:val="Heading2"/>
              <w:contextualSpacing w:val="0"/>
              <w:outlineLvl w:val="1"/>
            </w:pPr>
            <w:r>
              <w:rPr>
                <w:rFonts w:ascii="Garamond" w:eastAsia="Garamond" w:hAnsi="Garamond" w:cs="Garamond"/>
              </w:rPr>
              <w:t>PG DIPLOMA</w:t>
            </w:r>
            <w:r w:rsidR="007068EA">
              <w:rPr>
                <w:rFonts w:ascii="Garamond" w:eastAsia="Garamond" w:hAnsi="Garamond" w:cs="Garamond"/>
              </w:rPr>
              <w:t xml:space="preserve"> -</w:t>
            </w:r>
            <w:r>
              <w:rPr>
                <w:rFonts w:ascii="Garamond" w:eastAsia="Garamond" w:hAnsi="Garamond" w:cs="Garamond"/>
              </w:rPr>
              <w:t xml:space="preserve"> INTERNET OF THINGS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Cdac bengaluru</w:t>
            </w:r>
          </w:p>
        </w:tc>
      </w:tr>
      <w:tr w:rsidR="00F61DF9" w:rsidRPr="00CF1A49" w:rsidTr="00204FC4">
        <w:tc>
          <w:tcPr>
            <w:tcW w:w="9290" w:type="dxa"/>
            <w:tcMar>
              <w:top w:w="216" w:type="dxa"/>
            </w:tcMar>
          </w:tcPr>
          <w:p w:rsidR="00F61DF9" w:rsidRPr="00CF1A49" w:rsidRDefault="00204FC4" w:rsidP="00F61DF9">
            <w:pPr>
              <w:pStyle w:val="Heading3"/>
              <w:contextualSpacing w:val="0"/>
              <w:outlineLvl w:val="2"/>
            </w:pPr>
            <w:r>
              <w:t>2014</w:t>
            </w:r>
          </w:p>
          <w:p w:rsidR="00F61DF9" w:rsidRDefault="00204FC4" w:rsidP="002E6703">
            <w:pPr>
              <w:pStyle w:val="Heading2"/>
              <w:contextualSpacing w:val="0"/>
              <w:outlineLvl w:val="1"/>
            </w:pPr>
            <w:r>
              <w:t>b. tech (electronics and instrumentation)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uttar pradesh technical university</w:t>
            </w:r>
          </w:p>
        </w:tc>
      </w:tr>
    </w:tbl>
    <w:p w:rsidR="00204FC4" w:rsidRDefault="00204FC4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20E01CA17DDB43B6BD2126C41AC4321B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Default="00E83A5B" w:rsidP="006E1507">
            <w:pPr>
              <w:pStyle w:val="ListBullet"/>
              <w:contextualSpacing w:val="0"/>
            </w:pPr>
            <w:r>
              <w:t>C#</w:t>
            </w:r>
          </w:p>
          <w:p w:rsidR="007068EA" w:rsidRDefault="007068EA" w:rsidP="006E1507">
            <w:pPr>
              <w:pStyle w:val="ListBullet"/>
              <w:contextualSpacing w:val="0"/>
            </w:pPr>
            <w:r>
              <w:t>JavaScript</w:t>
            </w:r>
          </w:p>
          <w:p w:rsidR="007068EA" w:rsidRDefault="007068EA" w:rsidP="006E1507">
            <w:pPr>
              <w:pStyle w:val="ListBullet"/>
              <w:contextualSpacing w:val="0"/>
            </w:pPr>
            <w:r>
              <w:t>T-SQL</w:t>
            </w:r>
          </w:p>
          <w:p w:rsidR="00E83A5B" w:rsidRDefault="00E83A5B" w:rsidP="00E83A5B">
            <w:pPr>
              <w:pStyle w:val="ListBullet"/>
              <w:contextualSpacing w:val="0"/>
            </w:pPr>
            <w:r>
              <w:t>.Net : ASP.Net MVC, Web API, Entity Framework, Bot Framework</w:t>
            </w:r>
          </w:p>
          <w:p w:rsidR="001F4E6D" w:rsidRPr="006E1507" w:rsidRDefault="00E83A5B" w:rsidP="00E83A5B">
            <w:pPr>
              <w:pStyle w:val="ListBullet"/>
              <w:contextualSpacing w:val="0"/>
            </w:pPr>
            <w:r>
              <w:t xml:space="preserve">Web Development : HTML/CSS/JavaScript-JQuery/Bootstrap 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83A5B" w:rsidP="006E1507">
            <w:pPr>
              <w:pStyle w:val="ListBullet"/>
              <w:contextualSpacing w:val="0"/>
            </w:pPr>
            <w:r>
              <w:t>Azure : Development/Deployment</w:t>
            </w:r>
          </w:p>
          <w:p w:rsidR="001E3120" w:rsidRDefault="00E83A5B" w:rsidP="006E1507">
            <w:pPr>
              <w:pStyle w:val="ListBullet"/>
              <w:contextualSpacing w:val="0"/>
            </w:pPr>
            <w:r>
              <w:t>Bot Development</w:t>
            </w:r>
          </w:p>
          <w:p w:rsidR="00E83A5B" w:rsidRDefault="00E83A5B" w:rsidP="006E1507">
            <w:pPr>
              <w:pStyle w:val="ListBullet"/>
              <w:contextualSpacing w:val="0"/>
            </w:pPr>
            <w:r>
              <w:t>Source Control : GIT/TFS</w:t>
            </w:r>
          </w:p>
          <w:p w:rsidR="00E83A5B" w:rsidRDefault="00E83A5B" w:rsidP="006E1507">
            <w:pPr>
              <w:pStyle w:val="ListBullet"/>
              <w:contextualSpacing w:val="0"/>
            </w:pPr>
            <w:r>
              <w:t>Object Oriented Programming</w:t>
            </w:r>
          </w:p>
          <w:p w:rsidR="00E83A5B" w:rsidRDefault="00E83A5B" w:rsidP="006E1507">
            <w:pPr>
              <w:pStyle w:val="ListBullet"/>
              <w:contextualSpacing w:val="0"/>
            </w:pPr>
            <w:r>
              <w:t>Design Patterns</w:t>
            </w:r>
          </w:p>
          <w:p w:rsidR="00E83A5B" w:rsidRDefault="00E83A5B" w:rsidP="006E1507">
            <w:pPr>
              <w:pStyle w:val="ListBullet"/>
              <w:contextualSpacing w:val="0"/>
            </w:pPr>
            <w:r>
              <w:t>Data Structures</w:t>
            </w:r>
          </w:p>
          <w:p w:rsidR="00E83A5B" w:rsidRPr="006E1507" w:rsidRDefault="00E83A5B" w:rsidP="006E1507">
            <w:pPr>
              <w:pStyle w:val="ListBullet"/>
              <w:contextualSpacing w:val="0"/>
            </w:pPr>
            <w:r>
              <w:t>Algorithms</w:t>
            </w:r>
          </w:p>
          <w:p w:rsidR="001E3120" w:rsidRPr="006E1507" w:rsidRDefault="001E3120" w:rsidP="00E83A5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37E02" w:rsidRDefault="00A37E02" w:rsidP="00A37E02">
      <w:pPr>
        <w:pStyle w:val="Heading1"/>
      </w:pPr>
      <w:r>
        <w:t>Certifications</w:t>
      </w:r>
    </w:p>
    <w:p w:rsidR="00A37E02" w:rsidRDefault="00A37E02" w:rsidP="00A37E02">
      <w:pPr>
        <w:pStyle w:val="ListBullet"/>
      </w:pPr>
      <w:r>
        <w:t>Software Architecture for Enterprise Architect</w:t>
      </w:r>
    </w:p>
    <w:p w:rsidR="00B51D1B" w:rsidRPr="006E1507" w:rsidRDefault="00A37E02" w:rsidP="006E1507">
      <w:pPr>
        <w:pStyle w:val="ListBullet"/>
      </w:pPr>
      <w:r>
        <w:t>Developing Microsoft Azure Solutions – AZ 203</w:t>
      </w:r>
    </w:p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A77" w:rsidRDefault="00A95A77" w:rsidP="0068194B">
      <w:r>
        <w:separator/>
      </w:r>
    </w:p>
    <w:p w:rsidR="00A95A77" w:rsidRDefault="00A95A77"/>
    <w:p w:rsidR="00A95A77" w:rsidRDefault="00A95A77"/>
  </w:endnote>
  <w:endnote w:type="continuationSeparator" w:id="0">
    <w:p w:rsidR="00A95A77" w:rsidRDefault="00A95A77" w:rsidP="0068194B">
      <w:r>
        <w:continuationSeparator/>
      </w:r>
    </w:p>
    <w:p w:rsidR="00A95A77" w:rsidRDefault="00A95A77"/>
    <w:p w:rsidR="00A95A77" w:rsidRDefault="00A95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A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A77" w:rsidRDefault="00A95A77" w:rsidP="0068194B">
      <w:r>
        <w:separator/>
      </w:r>
    </w:p>
    <w:p w:rsidR="00A95A77" w:rsidRDefault="00A95A77"/>
    <w:p w:rsidR="00A95A77" w:rsidRDefault="00A95A77"/>
  </w:footnote>
  <w:footnote w:type="continuationSeparator" w:id="0">
    <w:p w:rsidR="00A95A77" w:rsidRDefault="00A95A77" w:rsidP="0068194B">
      <w:r>
        <w:continuationSeparator/>
      </w:r>
    </w:p>
    <w:p w:rsidR="00A95A77" w:rsidRDefault="00A95A77"/>
    <w:p w:rsidR="00A95A77" w:rsidRDefault="00A95A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5A7CF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8B1FC8"/>
    <w:multiLevelType w:val="multilevel"/>
    <w:tmpl w:val="D18466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57076"/>
    <w:multiLevelType w:val="multilevel"/>
    <w:tmpl w:val="485A317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C4"/>
    <w:rsid w:val="000001EF"/>
    <w:rsid w:val="00007322"/>
    <w:rsid w:val="00007728"/>
    <w:rsid w:val="00024584"/>
    <w:rsid w:val="00024730"/>
    <w:rsid w:val="00055E95"/>
    <w:rsid w:val="0007021F"/>
    <w:rsid w:val="000B2BA5"/>
    <w:rsid w:val="000F014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FC4"/>
    <w:rsid w:val="0020597D"/>
    <w:rsid w:val="00213B4C"/>
    <w:rsid w:val="0022424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4DC"/>
    <w:rsid w:val="00294998"/>
    <w:rsid w:val="00297F18"/>
    <w:rsid w:val="002A1945"/>
    <w:rsid w:val="002B2958"/>
    <w:rsid w:val="002B3FC8"/>
    <w:rsid w:val="002D23C5"/>
    <w:rsid w:val="002D6137"/>
    <w:rsid w:val="002E6703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34E4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AA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445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068EA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423A"/>
    <w:rsid w:val="007C0566"/>
    <w:rsid w:val="007C606B"/>
    <w:rsid w:val="007E6A61"/>
    <w:rsid w:val="00801140"/>
    <w:rsid w:val="00803404"/>
    <w:rsid w:val="00834955"/>
    <w:rsid w:val="00835308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57CB2"/>
    <w:rsid w:val="009650EA"/>
    <w:rsid w:val="0097790C"/>
    <w:rsid w:val="0098506E"/>
    <w:rsid w:val="009A44CE"/>
    <w:rsid w:val="009C150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E02"/>
    <w:rsid w:val="00A42E32"/>
    <w:rsid w:val="00A46E63"/>
    <w:rsid w:val="00A51DC5"/>
    <w:rsid w:val="00A53DE1"/>
    <w:rsid w:val="00A615E1"/>
    <w:rsid w:val="00A755E8"/>
    <w:rsid w:val="00A93A5D"/>
    <w:rsid w:val="00A95A77"/>
    <w:rsid w:val="00AB2A80"/>
    <w:rsid w:val="00AB32F8"/>
    <w:rsid w:val="00AB610B"/>
    <w:rsid w:val="00AD360E"/>
    <w:rsid w:val="00AD40FB"/>
    <w:rsid w:val="00AD782D"/>
    <w:rsid w:val="00AD7A82"/>
    <w:rsid w:val="00AE7650"/>
    <w:rsid w:val="00B10EBE"/>
    <w:rsid w:val="00B200F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2E94"/>
    <w:rsid w:val="00C47FA6"/>
    <w:rsid w:val="00C57FC6"/>
    <w:rsid w:val="00C66A7D"/>
    <w:rsid w:val="00C779DA"/>
    <w:rsid w:val="00C814F7"/>
    <w:rsid w:val="00CA4B4D"/>
    <w:rsid w:val="00CB2383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3A5B"/>
    <w:rsid w:val="00E85A87"/>
    <w:rsid w:val="00E85B4A"/>
    <w:rsid w:val="00E9528E"/>
    <w:rsid w:val="00EA5099"/>
    <w:rsid w:val="00EC1351"/>
    <w:rsid w:val="00EC4CBF"/>
    <w:rsid w:val="00EE2CA8"/>
    <w:rsid w:val="00EE528A"/>
    <w:rsid w:val="00EF17E8"/>
    <w:rsid w:val="00EF51D9"/>
    <w:rsid w:val="00F130DD"/>
    <w:rsid w:val="00F24884"/>
    <w:rsid w:val="00F476C4"/>
    <w:rsid w:val="00F61DF9"/>
    <w:rsid w:val="00F81960"/>
    <w:rsid w:val="00F8769D"/>
    <w:rsid w:val="00F9143F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318AF"/>
  <w15:chartTrackingRefBased/>
  <w15:docId w15:val="{DF3032AC-974F-4346-B867-0AC8F857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shabh-shukla-57993515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shabhei2040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shabhei2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shabhei2040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abh.shukl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D0ACBB10AC4670B9B0F3FB865D9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124C6-5077-4B80-8A83-921002572989}"/>
      </w:docPartPr>
      <w:docPartBody>
        <w:p w:rsidR="00077F2F" w:rsidRDefault="00FC6107">
          <w:pPr>
            <w:pStyle w:val="94D0ACBB10AC4670B9B0F3FB865D95AD"/>
          </w:pPr>
          <w:r w:rsidRPr="00CF1A49">
            <w:t>·</w:t>
          </w:r>
        </w:p>
      </w:docPartBody>
    </w:docPart>
    <w:docPart>
      <w:docPartPr>
        <w:name w:val="8E7412D6E3004C9C800505D2B70B6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F475-C16D-4F4E-A128-1792CBCB005A}"/>
      </w:docPartPr>
      <w:docPartBody>
        <w:p w:rsidR="00077F2F" w:rsidRDefault="00FC6107">
          <w:pPr>
            <w:pStyle w:val="8E7412D6E3004C9C800505D2B70B64A2"/>
          </w:pPr>
          <w:r w:rsidRPr="00CF1A49">
            <w:t>Email</w:t>
          </w:r>
        </w:p>
      </w:docPartBody>
    </w:docPart>
    <w:docPart>
      <w:docPartPr>
        <w:name w:val="74987B23A86B4E29815989FE2DE98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14597-F4E3-422D-8441-5379AADFE852}"/>
      </w:docPartPr>
      <w:docPartBody>
        <w:p w:rsidR="00077F2F" w:rsidRDefault="00FC6107">
          <w:pPr>
            <w:pStyle w:val="74987B23A86B4E29815989FE2DE9871A"/>
          </w:pPr>
          <w:r w:rsidRPr="00CF1A49">
            <w:t>Experience</w:t>
          </w:r>
        </w:p>
      </w:docPartBody>
    </w:docPart>
    <w:docPart>
      <w:docPartPr>
        <w:name w:val="E8382825E1B04554935716D200638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6AE7-56EA-47D0-8744-C046796E2969}"/>
      </w:docPartPr>
      <w:docPartBody>
        <w:p w:rsidR="00077F2F" w:rsidRDefault="00FC6107">
          <w:pPr>
            <w:pStyle w:val="E8382825E1B04554935716D200638FE8"/>
          </w:pPr>
          <w:r w:rsidRPr="00CF1A49">
            <w:t>Education</w:t>
          </w:r>
        </w:p>
      </w:docPartBody>
    </w:docPart>
    <w:docPart>
      <w:docPartPr>
        <w:name w:val="20E01CA17DDB43B6BD2126C41AC4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EAC0E-7D86-4A7B-B4F3-6E60062D693D}"/>
      </w:docPartPr>
      <w:docPartBody>
        <w:p w:rsidR="00077F2F" w:rsidRDefault="00FC6107">
          <w:pPr>
            <w:pStyle w:val="20E01CA17DDB43B6BD2126C41AC4321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88"/>
    <w:rsid w:val="00077F2F"/>
    <w:rsid w:val="00304888"/>
    <w:rsid w:val="00BF30D6"/>
    <w:rsid w:val="00C26CCC"/>
    <w:rsid w:val="00FC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292E9D20C47DF8D13D067AF4F4BF5">
    <w:name w:val="E1D292E9D20C47DF8D13D067AF4F4BF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34DDB033D9D4ED2B1EFDF27C864ED4E">
    <w:name w:val="434DDB033D9D4ED2B1EFDF27C864ED4E"/>
  </w:style>
  <w:style w:type="paragraph" w:customStyle="1" w:styleId="42551A839A674DF08DCFAF9F40480B37">
    <w:name w:val="42551A839A674DF08DCFAF9F40480B37"/>
  </w:style>
  <w:style w:type="paragraph" w:customStyle="1" w:styleId="94D0ACBB10AC4670B9B0F3FB865D95AD">
    <w:name w:val="94D0ACBB10AC4670B9B0F3FB865D95AD"/>
  </w:style>
  <w:style w:type="paragraph" w:customStyle="1" w:styleId="0FF02D833D024A238E03E0F3E674DC62">
    <w:name w:val="0FF02D833D024A238E03E0F3E674DC62"/>
  </w:style>
  <w:style w:type="paragraph" w:customStyle="1" w:styleId="8E7412D6E3004C9C800505D2B70B64A2">
    <w:name w:val="8E7412D6E3004C9C800505D2B70B64A2"/>
  </w:style>
  <w:style w:type="paragraph" w:customStyle="1" w:styleId="7663E08EFFC14807BF86F08CBD70EBC8">
    <w:name w:val="7663E08EFFC14807BF86F08CBD70EBC8"/>
  </w:style>
  <w:style w:type="paragraph" w:customStyle="1" w:styleId="2F5D6CC6CF0C4625941B72B255428FCB">
    <w:name w:val="2F5D6CC6CF0C4625941B72B255428FCB"/>
  </w:style>
  <w:style w:type="paragraph" w:customStyle="1" w:styleId="4754F4858FB04F1E8F4461F4D9AC00CD">
    <w:name w:val="4754F4858FB04F1E8F4461F4D9AC00CD"/>
  </w:style>
  <w:style w:type="paragraph" w:customStyle="1" w:styleId="FEEF37906B5F4D8F90D232918A55221F">
    <w:name w:val="FEEF37906B5F4D8F90D232918A55221F"/>
  </w:style>
  <w:style w:type="paragraph" w:customStyle="1" w:styleId="4D2F46D72206461EBC55F1BD3189B02B">
    <w:name w:val="4D2F46D72206461EBC55F1BD3189B02B"/>
  </w:style>
  <w:style w:type="paragraph" w:customStyle="1" w:styleId="74987B23A86B4E29815989FE2DE9871A">
    <w:name w:val="74987B23A86B4E29815989FE2DE9871A"/>
  </w:style>
  <w:style w:type="paragraph" w:customStyle="1" w:styleId="8B4B9D0A4C7F44A6B835DEEEF6C06401">
    <w:name w:val="8B4B9D0A4C7F44A6B835DEEEF6C06401"/>
  </w:style>
  <w:style w:type="paragraph" w:customStyle="1" w:styleId="C9CD542E7C7549699DE020550FF7B518">
    <w:name w:val="C9CD542E7C7549699DE020550FF7B518"/>
  </w:style>
  <w:style w:type="paragraph" w:customStyle="1" w:styleId="0BAC3A2179794087809DD3E01A3059E6">
    <w:name w:val="0BAC3A2179794087809DD3E01A3059E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028086F65D242F18EA0F023490A4532">
    <w:name w:val="7028086F65D242F18EA0F023490A4532"/>
  </w:style>
  <w:style w:type="paragraph" w:customStyle="1" w:styleId="22201C10D3EB47B3AE938A1FF89764C2">
    <w:name w:val="22201C10D3EB47B3AE938A1FF89764C2"/>
  </w:style>
  <w:style w:type="paragraph" w:customStyle="1" w:styleId="2A58AC4DAEA6427D83043BE5548408EE">
    <w:name w:val="2A58AC4DAEA6427D83043BE5548408EE"/>
  </w:style>
  <w:style w:type="paragraph" w:customStyle="1" w:styleId="0EC831E51980455294681F22C57CC80C">
    <w:name w:val="0EC831E51980455294681F22C57CC80C"/>
  </w:style>
  <w:style w:type="paragraph" w:customStyle="1" w:styleId="13556FDC39424CFB8EB4A11247D2C001">
    <w:name w:val="13556FDC39424CFB8EB4A11247D2C001"/>
  </w:style>
  <w:style w:type="paragraph" w:customStyle="1" w:styleId="790AD56FB0394248A595EB9D27E2A968">
    <w:name w:val="790AD56FB0394248A595EB9D27E2A968"/>
  </w:style>
  <w:style w:type="paragraph" w:customStyle="1" w:styleId="DD886614594D49C0AC982CE92089B475">
    <w:name w:val="DD886614594D49C0AC982CE92089B475"/>
  </w:style>
  <w:style w:type="paragraph" w:customStyle="1" w:styleId="E8382825E1B04554935716D200638FE8">
    <w:name w:val="E8382825E1B04554935716D200638FE8"/>
  </w:style>
  <w:style w:type="paragraph" w:customStyle="1" w:styleId="6631E5C620A94BEB8989121403EC39D5">
    <w:name w:val="6631E5C620A94BEB8989121403EC39D5"/>
  </w:style>
  <w:style w:type="paragraph" w:customStyle="1" w:styleId="D83B0861862D436EAB4CBB95EE3304CF">
    <w:name w:val="D83B0861862D436EAB4CBB95EE3304CF"/>
  </w:style>
  <w:style w:type="paragraph" w:customStyle="1" w:styleId="2A134247DFCD4950B85F63B1E0067A88">
    <w:name w:val="2A134247DFCD4950B85F63B1E0067A88"/>
  </w:style>
  <w:style w:type="paragraph" w:customStyle="1" w:styleId="7916C11F85944AC69C253ECF14650C27">
    <w:name w:val="7916C11F85944AC69C253ECF14650C27"/>
  </w:style>
  <w:style w:type="paragraph" w:customStyle="1" w:styleId="E36A6E2E6CA34F408FC270458DF58070">
    <w:name w:val="E36A6E2E6CA34F408FC270458DF58070"/>
  </w:style>
  <w:style w:type="paragraph" w:customStyle="1" w:styleId="C9430F04E6794ED7A986FB54A7151862">
    <w:name w:val="C9430F04E6794ED7A986FB54A7151862"/>
  </w:style>
  <w:style w:type="paragraph" w:customStyle="1" w:styleId="24E9837496FD4377A0BCDE90F56AD15C">
    <w:name w:val="24E9837496FD4377A0BCDE90F56AD15C"/>
  </w:style>
  <w:style w:type="paragraph" w:customStyle="1" w:styleId="6E52D14A4A794F42981B7A69DCF651AB">
    <w:name w:val="6E52D14A4A794F42981B7A69DCF651AB"/>
  </w:style>
  <w:style w:type="paragraph" w:customStyle="1" w:styleId="E733D88619C14E67839194F7466FBD84">
    <w:name w:val="E733D88619C14E67839194F7466FBD84"/>
  </w:style>
  <w:style w:type="paragraph" w:customStyle="1" w:styleId="34BA1B76D19B4C57AB9B5855C80CAEBF">
    <w:name w:val="34BA1B76D19B4C57AB9B5855C80CAEBF"/>
  </w:style>
  <w:style w:type="paragraph" w:customStyle="1" w:styleId="20E01CA17DDB43B6BD2126C41AC4321B">
    <w:name w:val="20E01CA17DDB43B6BD2126C41AC4321B"/>
  </w:style>
  <w:style w:type="paragraph" w:customStyle="1" w:styleId="6416328035FF4AD9BF483CDE50EAD218">
    <w:name w:val="6416328035FF4AD9BF483CDE50EAD218"/>
  </w:style>
  <w:style w:type="paragraph" w:customStyle="1" w:styleId="700BADE4DCA74F1FA226FC6B51DDCFC5">
    <w:name w:val="700BADE4DCA74F1FA226FC6B51DDCFC5"/>
  </w:style>
  <w:style w:type="paragraph" w:customStyle="1" w:styleId="3E58923B40304B7981820DA7F6AB470F">
    <w:name w:val="3E58923B40304B7981820DA7F6AB470F"/>
  </w:style>
  <w:style w:type="paragraph" w:customStyle="1" w:styleId="B7CD65BDEA464D52A78B45F1C2A340B8">
    <w:name w:val="B7CD65BDEA464D52A78B45F1C2A340B8"/>
  </w:style>
  <w:style w:type="paragraph" w:customStyle="1" w:styleId="36BB6E932A2845A8AC92956F7859EDC8">
    <w:name w:val="36BB6E932A2845A8AC92956F7859EDC8"/>
  </w:style>
  <w:style w:type="paragraph" w:customStyle="1" w:styleId="44AA4AD99DD04C24A1C003567E4466B7">
    <w:name w:val="44AA4AD99DD04C24A1C003567E4466B7"/>
  </w:style>
  <w:style w:type="paragraph" w:customStyle="1" w:styleId="98A06D8BFF214B12931D22556DC36C95">
    <w:name w:val="98A06D8BFF214B12931D22556DC36C95"/>
  </w:style>
  <w:style w:type="paragraph" w:customStyle="1" w:styleId="1618114528414E66934DD1699CB004E7">
    <w:name w:val="1618114528414E66934DD1699CB004E7"/>
    <w:rsid w:val="00304888"/>
  </w:style>
  <w:style w:type="paragraph" w:customStyle="1" w:styleId="E6635F1107DC4501A809D8DB73155019">
    <w:name w:val="E6635F1107DC4501A809D8DB73155019"/>
    <w:rsid w:val="00304888"/>
  </w:style>
  <w:style w:type="paragraph" w:customStyle="1" w:styleId="CD9E1037A2AF404B8154FB80B42CC9FD">
    <w:name w:val="CD9E1037A2AF404B8154FB80B42CC9FD"/>
    <w:rsid w:val="00304888"/>
  </w:style>
  <w:style w:type="paragraph" w:customStyle="1" w:styleId="197AB83CFE4B4F24BF11E93E977C1F6D">
    <w:name w:val="197AB83CFE4B4F24BF11E93E977C1F6D"/>
    <w:rsid w:val="00304888"/>
  </w:style>
  <w:style w:type="paragraph" w:customStyle="1" w:styleId="EB51CA452E3E4FD0BE6F54CC9CA09E0C">
    <w:name w:val="EB51CA452E3E4FD0BE6F54CC9CA09E0C"/>
    <w:rsid w:val="00304888"/>
  </w:style>
  <w:style w:type="paragraph" w:customStyle="1" w:styleId="14E6766677E245EF892311A55302311A">
    <w:name w:val="14E6766677E245EF892311A55302311A"/>
    <w:rsid w:val="00304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21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7</cp:revision>
  <cp:lastPrinted>2022-01-14T21:06:00Z</cp:lastPrinted>
  <dcterms:created xsi:type="dcterms:W3CDTF">2022-01-14T21:00:00Z</dcterms:created>
  <dcterms:modified xsi:type="dcterms:W3CDTF">2022-01-15T13:32:00Z</dcterms:modified>
  <cp:category/>
</cp:coreProperties>
</file>